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14" w:rsidRPr="005107C4" w:rsidRDefault="00CE5127" w:rsidP="005107C4">
      <w:pPr>
        <w:jc w:val="center"/>
        <w:rPr>
          <w:rFonts w:ascii="Arial" w:hAnsi="Arial" w:cs="Arial"/>
          <w:b/>
          <w:sz w:val="28"/>
          <w:szCs w:val="28"/>
          <w:lang w:val="is-IS"/>
        </w:rPr>
      </w:pPr>
      <w:r>
        <w:rPr>
          <w:rFonts w:ascii="Arial" w:hAnsi="Arial" w:cs="Arial"/>
          <w:b/>
          <w:sz w:val="28"/>
          <w:szCs w:val="28"/>
          <w:lang w:val="is-IS"/>
        </w:rPr>
        <w:t>Æfingaverkefni strengja og lista rallý</w:t>
      </w:r>
    </w:p>
    <w:p w:rsidR="005107C4" w:rsidRDefault="005107C4">
      <w:pPr>
        <w:rPr>
          <w:rFonts w:ascii="Arial" w:hAnsi="Arial" w:cs="Arial"/>
          <w:b/>
          <w:sz w:val="24"/>
          <w:szCs w:val="24"/>
          <w:u w:val="single"/>
          <w:lang w:val="is-IS"/>
        </w:rPr>
      </w:pPr>
    </w:p>
    <w:p w:rsidR="005107C4" w:rsidRPr="00CE5127" w:rsidRDefault="005107C4">
      <w:pPr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CE5127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Hafið þessi dæmi </w:t>
      </w:r>
      <w:r w:rsidR="00F16FDA" w:rsidRPr="00CE5127">
        <w:rPr>
          <w:rFonts w:ascii="Arial" w:hAnsi="Arial" w:cs="Arial"/>
          <w:b/>
          <w:sz w:val="28"/>
          <w:szCs w:val="28"/>
          <w:u w:val="single"/>
          <w:lang w:val="is-IS"/>
        </w:rPr>
        <w:t>í valmynd</w:t>
      </w:r>
      <w:bookmarkStart w:id="0" w:name="_GoBack"/>
      <w:bookmarkEnd w:id="0"/>
    </w:p>
    <w:p w:rsidR="00955895" w:rsidRPr="005107C4" w:rsidRDefault="00955895">
      <w:pPr>
        <w:rPr>
          <w:rFonts w:ascii="Arial" w:hAnsi="Arial" w:cs="Arial"/>
          <w:b/>
          <w:sz w:val="24"/>
          <w:szCs w:val="24"/>
          <w:u w:val="single"/>
          <w:lang w:val="is-IS"/>
        </w:rPr>
      </w:pPr>
      <w:r w:rsidRPr="005107C4">
        <w:rPr>
          <w:rFonts w:ascii="Arial" w:hAnsi="Arial" w:cs="Arial"/>
          <w:b/>
          <w:sz w:val="24"/>
          <w:szCs w:val="24"/>
          <w:u w:val="single"/>
          <w:lang w:val="is-IS"/>
        </w:rPr>
        <w:t>Dæmi 1</w:t>
      </w:r>
    </w:p>
    <w:p w:rsidR="00955895" w:rsidRDefault="00955895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tekur inn setningu og finnur hversu mörg n eru í setningunni.</w:t>
      </w:r>
    </w:p>
    <w:p w:rsidR="00CE6FA6" w:rsidRDefault="00CE6FA6">
      <w:pPr>
        <w:rPr>
          <w:rFonts w:ascii="Arial" w:hAnsi="Arial" w:cs="Arial"/>
          <w:b/>
          <w:sz w:val="24"/>
          <w:szCs w:val="24"/>
          <w:u w:val="single"/>
          <w:lang w:val="is-IS"/>
        </w:rPr>
      </w:pPr>
    </w:p>
    <w:p w:rsidR="00955895" w:rsidRPr="005107C4" w:rsidRDefault="00955895">
      <w:pPr>
        <w:rPr>
          <w:rFonts w:ascii="Arial" w:hAnsi="Arial" w:cs="Arial"/>
          <w:b/>
          <w:sz w:val="24"/>
          <w:szCs w:val="24"/>
          <w:u w:val="single"/>
          <w:lang w:val="is-IS"/>
        </w:rPr>
      </w:pPr>
      <w:r w:rsidRPr="005107C4">
        <w:rPr>
          <w:rFonts w:ascii="Arial" w:hAnsi="Arial" w:cs="Arial"/>
          <w:b/>
          <w:sz w:val="24"/>
          <w:szCs w:val="24"/>
          <w:u w:val="single"/>
          <w:lang w:val="is-IS"/>
        </w:rPr>
        <w:t xml:space="preserve">Dæmi 2 </w:t>
      </w:r>
    </w:p>
    <w:p w:rsidR="00955895" w:rsidRDefault="00955895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tekur inn tvö nöfn og segir til um hvort nöfnin séu jöfn löng eða ekki og ef nöfnin séu jöfn löng hvað stafir eru á sama stað í nöfnunum</w:t>
      </w:r>
    </w:p>
    <w:p w:rsidR="00955895" w:rsidRPr="005107C4" w:rsidRDefault="00955895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Dæmi</w:t>
      </w:r>
    </w:p>
    <w:p w:rsidR="00955895" w:rsidRPr="005107C4" w:rsidRDefault="00955895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ANNA</w:t>
      </w:r>
    </w:p>
    <w:p w:rsidR="00955895" w:rsidRPr="005107C4" w:rsidRDefault="00955895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ARNA</w:t>
      </w:r>
    </w:p>
    <w:p w:rsidR="00955895" w:rsidRPr="005107C4" w:rsidRDefault="00955895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Nöfnin eru jöfn löng.</w:t>
      </w:r>
    </w:p>
    <w:p w:rsidR="00955895" w:rsidRPr="005107C4" w:rsidRDefault="005107C4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Bókstafur númer 1</w:t>
      </w:r>
      <w:r w:rsidR="00955895" w:rsidRPr="005107C4">
        <w:rPr>
          <w:rFonts w:ascii="Arial" w:hAnsi="Arial" w:cs="Arial"/>
          <w:color w:val="FF0000"/>
          <w:lang w:val="is-IS"/>
        </w:rPr>
        <w:t xml:space="preserve"> A er eins í báðum nöfnum</w:t>
      </w:r>
      <w:r w:rsidRPr="005107C4">
        <w:rPr>
          <w:rFonts w:ascii="Arial" w:hAnsi="Arial" w:cs="Arial"/>
          <w:color w:val="FF0000"/>
          <w:lang w:val="is-IS"/>
        </w:rPr>
        <w:t>.</w:t>
      </w:r>
    </w:p>
    <w:p w:rsidR="005107C4" w:rsidRPr="005107C4" w:rsidRDefault="005107C4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Bókstafur númer 3 N er eins í báðum nöfnum.</w:t>
      </w:r>
    </w:p>
    <w:p w:rsidR="005107C4" w:rsidRPr="005107C4" w:rsidRDefault="005107C4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Bókstafur númer 4 A er eins í báðum nöfnum.</w:t>
      </w:r>
    </w:p>
    <w:p w:rsidR="005107C4" w:rsidRDefault="005107C4">
      <w:pPr>
        <w:rPr>
          <w:rFonts w:ascii="Arial" w:hAnsi="Arial" w:cs="Arial"/>
          <w:color w:val="FF0000"/>
          <w:sz w:val="24"/>
          <w:szCs w:val="24"/>
          <w:lang w:val="is-IS"/>
        </w:rPr>
      </w:pPr>
    </w:p>
    <w:p w:rsidR="005107C4" w:rsidRPr="005107C4" w:rsidRDefault="005107C4">
      <w:pPr>
        <w:rPr>
          <w:rFonts w:ascii="Arial" w:hAnsi="Arial" w:cs="Arial"/>
          <w:b/>
          <w:sz w:val="24"/>
          <w:szCs w:val="24"/>
          <w:u w:val="single"/>
          <w:lang w:val="is-IS"/>
        </w:rPr>
      </w:pPr>
      <w:r w:rsidRPr="005107C4">
        <w:rPr>
          <w:rFonts w:ascii="Arial" w:hAnsi="Arial" w:cs="Arial"/>
          <w:b/>
          <w:sz w:val="24"/>
          <w:szCs w:val="24"/>
          <w:u w:val="single"/>
          <w:lang w:val="is-IS"/>
        </w:rPr>
        <w:t>Dæmi 3</w:t>
      </w:r>
    </w:p>
    <w:p w:rsidR="005107C4" w:rsidRDefault="005107C4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Athugar hvort nöfn eru samhverf(hægt að lesa aftur á bak og áfram</w:t>
      </w:r>
      <w:r w:rsidR="00F16FDA">
        <w:rPr>
          <w:rFonts w:ascii="Arial" w:hAnsi="Arial" w:cs="Arial"/>
          <w:sz w:val="24"/>
          <w:szCs w:val="24"/>
          <w:lang w:val="is-IS"/>
        </w:rPr>
        <w:t>)</w:t>
      </w:r>
      <w:r>
        <w:rPr>
          <w:rFonts w:ascii="Arial" w:hAnsi="Arial" w:cs="Arial"/>
          <w:sz w:val="24"/>
          <w:szCs w:val="24"/>
          <w:lang w:val="is-IS"/>
        </w:rPr>
        <w:t>.</w:t>
      </w:r>
    </w:p>
    <w:p w:rsidR="005107C4" w:rsidRPr="005107C4" w:rsidRDefault="005107C4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Dæmi</w:t>
      </w:r>
    </w:p>
    <w:p w:rsidR="005107C4" w:rsidRPr="005107C4" w:rsidRDefault="005107C4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ANNA</w:t>
      </w:r>
    </w:p>
    <w:p w:rsidR="005107C4" w:rsidRDefault="005107C4" w:rsidP="005107C4">
      <w:pPr>
        <w:spacing w:after="0"/>
        <w:rPr>
          <w:rFonts w:ascii="Arial" w:hAnsi="Arial" w:cs="Arial"/>
          <w:color w:val="FF0000"/>
          <w:lang w:val="is-IS"/>
        </w:rPr>
      </w:pPr>
      <w:r w:rsidRPr="005107C4">
        <w:rPr>
          <w:rFonts w:ascii="Arial" w:hAnsi="Arial" w:cs="Arial"/>
          <w:color w:val="FF0000"/>
          <w:lang w:val="is-IS"/>
        </w:rPr>
        <w:t>Þetta nafn er samhverfu nafn</w:t>
      </w:r>
    </w:p>
    <w:p w:rsidR="00CE6FA6" w:rsidRDefault="00CE6FA6" w:rsidP="005107C4">
      <w:pPr>
        <w:spacing w:after="0"/>
        <w:rPr>
          <w:rFonts w:ascii="Arial" w:hAnsi="Arial" w:cs="Arial"/>
          <w:color w:val="FF0000"/>
          <w:lang w:val="is-IS"/>
        </w:rPr>
      </w:pPr>
    </w:p>
    <w:p w:rsidR="00CE5127" w:rsidRPr="00CE6FA6" w:rsidRDefault="00CE5127" w:rsidP="00CE5127">
      <w:pPr>
        <w:rPr>
          <w:rFonts w:ascii="Arial" w:hAnsi="Arial" w:cs="Arial"/>
          <w:b/>
          <w:sz w:val="24"/>
          <w:szCs w:val="24"/>
          <w:u w:val="single"/>
          <w:lang w:val="is-IS"/>
        </w:rPr>
      </w:pPr>
      <w:r w:rsidRPr="00CE6FA6">
        <w:rPr>
          <w:rFonts w:ascii="Arial" w:hAnsi="Arial" w:cs="Arial"/>
          <w:b/>
          <w:sz w:val="24"/>
          <w:szCs w:val="24"/>
          <w:u w:val="single"/>
          <w:lang w:val="is-IS"/>
        </w:rPr>
        <w:t>Dæmi 4</w:t>
      </w:r>
      <w:r>
        <w:rPr>
          <w:rFonts w:ascii="Arial" w:hAnsi="Arial" w:cs="Arial"/>
          <w:b/>
          <w:sz w:val="24"/>
          <w:szCs w:val="24"/>
          <w:u w:val="single"/>
          <w:lang w:val="is-IS"/>
        </w:rPr>
        <w:t xml:space="preserve"> </w:t>
      </w:r>
    </w:p>
    <w:p w:rsidR="00CE5127" w:rsidRDefault="00CE5127" w:rsidP="00CE5127">
      <w:pPr>
        <w:pStyle w:val="NormalWeb"/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Hannið forrit sem biður um texta </w:t>
      </w: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>– sami textinn er síðan notaður til að vinna í öllum liðum valmyndarinnar. Forritið kemur síðan m</w:t>
      </w: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eð eftirfarandi valmynd:</w:t>
      </w:r>
    </w:p>
    <w:p w:rsidR="00CE5127" w:rsidRDefault="00CE5127" w:rsidP="00CE5127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>Finnur</w:t>
      </w: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 </w:t>
      </w: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og skrifar út </w:t>
      </w: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hversu mörg orð eru í textanum.</w:t>
      </w:r>
    </w:p>
    <w:p w:rsidR="00CE5127" w:rsidRPr="00EA7ECC" w:rsidRDefault="00CE5127" w:rsidP="00CE5127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>Athugaðu hvort ákveðið orð eða orðhluti er í strengnum og skrifaðu út svarið</w:t>
      </w: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.</w:t>
      </w:r>
    </w:p>
    <w:p w:rsidR="00CE5127" w:rsidRPr="001E086A" w:rsidRDefault="00CE5127" w:rsidP="00CE5127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Segir hvað strengurinn er langur sem notandinn sló inn</w:t>
      </w:r>
    </w:p>
    <w:p w:rsidR="00CE5127" w:rsidRPr="001E086A" w:rsidRDefault="00CE5127" w:rsidP="00CE5127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Snýr strengnum sem sleginn var inn við</w:t>
      </w: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 og prentar hann út</w:t>
      </w: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.</w:t>
      </w:r>
    </w:p>
    <w:p w:rsidR="00CE5127" w:rsidRPr="001E086A" w:rsidRDefault="00CE5127" w:rsidP="00CE5127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Setur allan strenginn sem notandinn sló inn í stóra stafi</w:t>
      </w: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 og prentar út</w:t>
      </w: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.</w:t>
      </w:r>
    </w:p>
    <w:p w:rsidR="00CE5127" w:rsidRPr="001E086A" w:rsidRDefault="00CE5127" w:rsidP="00CE5127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 w:rsidRPr="001E086A">
        <w:rPr>
          <w:rStyle w:val="Strong"/>
          <w:rFonts w:ascii="Arial" w:hAnsi="Arial" w:cs="Arial"/>
          <w:b w:val="0"/>
          <w:noProof/>
          <w:color w:val="000000"/>
          <w:lang w:val="is-IS"/>
        </w:rPr>
        <w:t>Biður um staf og athugar hvort hann komi fyrir í strengnum.</w:t>
      </w:r>
    </w:p>
    <w:p w:rsidR="00CE5127" w:rsidRDefault="00CE5127" w:rsidP="00CE5127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rPr>
          <w:rStyle w:val="Strong"/>
          <w:rFonts w:ascii="Arial" w:hAnsi="Arial" w:cs="Arial"/>
          <w:b w:val="0"/>
          <w:noProof/>
          <w:color w:val="000000"/>
          <w:lang w:val="is-IS"/>
        </w:rPr>
      </w:pP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Setur stórt A í staðinn fyrir öll lítil a sem koma fyrir í strengnum. Hér er gott að nota </w:t>
      </w:r>
      <w:r w:rsidRPr="00381FCF">
        <w:rPr>
          <w:rStyle w:val="Strong"/>
          <w:rFonts w:ascii="Courier New" w:hAnsi="Courier New" w:cs="Courier New"/>
          <w:b w:val="0"/>
          <w:noProof/>
          <w:color w:val="000000"/>
          <w:lang w:val="is-IS"/>
        </w:rPr>
        <w:t>replace()</w:t>
      </w:r>
    </w:p>
    <w:p w:rsidR="00CE5127" w:rsidRPr="00CE5127" w:rsidRDefault="00CE5127" w:rsidP="00CE5127">
      <w:pPr>
        <w:pStyle w:val="NormalWeb"/>
        <w:spacing w:before="0" w:beforeAutospacing="0" w:after="0" w:afterAutospacing="0"/>
        <w:rPr>
          <w:rFonts w:ascii="Arial" w:hAnsi="Arial" w:cs="Arial"/>
          <w:bCs/>
          <w:noProof/>
          <w:color w:val="000000"/>
          <w:lang w:val="is-IS"/>
        </w:rPr>
      </w:pPr>
      <w:r>
        <w:rPr>
          <w:rStyle w:val="Strong"/>
          <w:rFonts w:ascii="Arial" w:hAnsi="Arial" w:cs="Arial"/>
          <w:b w:val="0"/>
          <w:noProof/>
          <w:color w:val="000000"/>
          <w:lang w:val="is-IS"/>
        </w:rPr>
        <w:t xml:space="preserve">      </w:t>
      </w:r>
      <w:r w:rsidRPr="00CE5127">
        <w:rPr>
          <w:rStyle w:val="Strong"/>
          <w:rFonts w:ascii="Arial" w:hAnsi="Arial" w:cs="Arial"/>
          <w:b w:val="0"/>
          <w:noProof/>
          <w:color w:val="000000"/>
          <w:lang w:val="is-IS"/>
        </w:rPr>
        <w:t>0. Hættir í forritinu</w:t>
      </w:r>
    </w:p>
    <w:p w:rsidR="00CE5127" w:rsidRDefault="00CE5127" w:rsidP="005107C4">
      <w:pPr>
        <w:spacing w:after="0"/>
        <w:rPr>
          <w:rFonts w:ascii="Arial" w:hAnsi="Arial" w:cs="Arial"/>
          <w:color w:val="FF0000"/>
          <w:lang w:val="is-IS"/>
        </w:rPr>
      </w:pPr>
    </w:p>
    <w:p w:rsidR="00CE6FA6" w:rsidRPr="005107C4" w:rsidRDefault="00CE6FA6" w:rsidP="005107C4">
      <w:pPr>
        <w:spacing w:after="0"/>
        <w:rPr>
          <w:rFonts w:ascii="Arial" w:hAnsi="Arial" w:cs="Arial"/>
          <w:color w:val="FF0000"/>
          <w:lang w:val="is-IS"/>
        </w:rPr>
      </w:pPr>
    </w:p>
    <w:p w:rsidR="005107C4" w:rsidRPr="00CE6FA6" w:rsidRDefault="00CE5127">
      <w:pPr>
        <w:rPr>
          <w:rFonts w:ascii="Arial" w:hAnsi="Arial" w:cs="Arial"/>
          <w:b/>
          <w:sz w:val="24"/>
          <w:szCs w:val="24"/>
          <w:u w:val="single"/>
          <w:lang w:val="is-IS"/>
        </w:rPr>
      </w:pPr>
      <w:r>
        <w:rPr>
          <w:rFonts w:ascii="Arial" w:hAnsi="Arial" w:cs="Arial"/>
          <w:b/>
          <w:sz w:val="24"/>
          <w:szCs w:val="24"/>
          <w:u w:val="single"/>
          <w:lang w:val="is-IS"/>
        </w:rPr>
        <w:t>Dæmi 5</w:t>
      </w:r>
      <w:r w:rsidR="00F16FDA">
        <w:rPr>
          <w:rFonts w:ascii="Arial" w:hAnsi="Arial" w:cs="Arial"/>
          <w:b/>
          <w:sz w:val="24"/>
          <w:szCs w:val="24"/>
          <w:u w:val="single"/>
          <w:lang w:val="is-IS"/>
        </w:rPr>
        <w:t>-listi</w:t>
      </w:r>
    </w:p>
    <w:p w:rsidR="00CE6FA6" w:rsidRPr="00CE6FA6" w:rsidRDefault="00CE6FA6" w:rsidP="00CE6FA6">
      <w:pPr>
        <w:rPr>
          <w:rFonts w:ascii="Arial" w:hAnsi="Arial" w:cs="Arial"/>
          <w:sz w:val="24"/>
          <w:szCs w:val="24"/>
          <w:lang w:val="is-IS"/>
        </w:rPr>
      </w:pPr>
      <w:r w:rsidRPr="00CE6FA6">
        <w:rPr>
          <w:rFonts w:ascii="Arial" w:hAnsi="Arial" w:cs="Arial"/>
          <w:sz w:val="24"/>
          <w:szCs w:val="24"/>
          <w:lang w:val="is-IS"/>
        </w:rPr>
        <w:t>Þið eigið að hanna forrit sem geymir 100 mismunandi tölur á bilinu 250 til 400 með því að nota Random klasann.</w:t>
      </w:r>
    </w:p>
    <w:p w:rsidR="00CE6FA6" w:rsidRPr="00CE6FA6" w:rsidRDefault="00CE6FA6" w:rsidP="00CE6FA6">
      <w:pPr>
        <w:rPr>
          <w:rFonts w:ascii="Arial" w:hAnsi="Arial" w:cs="Arial"/>
          <w:sz w:val="24"/>
          <w:szCs w:val="24"/>
          <w:lang w:val="is-IS"/>
        </w:rPr>
      </w:pPr>
      <w:r w:rsidRPr="00CE6FA6">
        <w:rPr>
          <w:rFonts w:ascii="Arial" w:hAnsi="Arial" w:cs="Arial"/>
          <w:sz w:val="24"/>
          <w:szCs w:val="24"/>
          <w:lang w:val="is-IS"/>
        </w:rPr>
        <w:t>Þær niðurstöður sem forritið á að birta eru eftirfarandi:</w:t>
      </w:r>
    </w:p>
    <w:p w:rsidR="00CE6FA6" w:rsidRPr="00CE6FA6" w:rsidRDefault="00CE6FA6" w:rsidP="00CE6FA6">
      <w:pPr>
        <w:pStyle w:val="ListParagraph"/>
        <w:numPr>
          <w:ilvl w:val="0"/>
          <w:numId w:val="1"/>
        </w:numPr>
        <w:rPr>
          <w:rFonts w:ascii="Arial" w:hAnsi="Arial" w:cs="Arial"/>
          <w:lang w:val="is-IS"/>
        </w:rPr>
      </w:pPr>
      <w:r w:rsidRPr="00CE6FA6">
        <w:rPr>
          <w:rFonts w:ascii="Arial" w:hAnsi="Arial" w:cs="Arial"/>
          <w:lang w:val="is-IS"/>
        </w:rPr>
        <w:t>Meðaltal talnanna með tveggja stafa nákvæmni</w:t>
      </w:r>
    </w:p>
    <w:p w:rsidR="00CE6FA6" w:rsidRPr="00CE6FA6" w:rsidRDefault="00CE6FA6" w:rsidP="00CE6FA6">
      <w:pPr>
        <w:pStyle w:val="ListParagraph"/>
        <w:numPr>
          <w:ilvl w:val="0"/>
          <w:numId w:val="1"/>
        </w:numPr>
        <w:rPr>
          <w:rFonts w:ascii="Arial" w:hAnsi="Arial" w:cs="Arial"/>
          <w:lang w:val="is-IS"/>
        </w:rPr>
      </w:pPr>
      <w:r w:rsidRPr="00CE6FA6">
        <w:rPr>
          <w:rFonts w:ascii="Arial" w:hAnsi="Arial" w:cs="Arial"/>
          <w:lang w:val="is-IS"/>
        </w:rPr>
        <w:t>Fjölda talna undir 267</w:t>
      </w:r>
    </w:p>
    <w:p w:rsidR="00CE6FA6" w:rsidRPr="00CE6FA6" w:rsidRDefault="00CE6FA6" w:rsidP="00CE6FA6">
      <w:pPr>
        <w:pStyle w:val="ListParagraph"/>
        <w:numPr>
          <w:ilvl w:val="0"/>
          <w:numId w:val="1"/>
        </w:numPr>
        <w:rPr>
          <w:rFonts w:ascii="Arial" w:hAnsi="Arial" w:cs="Arial"/>
          <w:lang w:val="is-IS"/>
        </w:rPr>
      </w:pPr>
      <w:r w:rsidRPr="00CE6FA6">
        <w:rPr>
          <w:rFonts w:ascii="Arial" w:hAnsi="Arial" w:cs="Arial"/>
          <w:lang w:val="is-IS"/>
        </w:rPr>
        <w:t xml:space="preserve">Hver er minnsta talan og hversu oft kom hún fyrir og hvar tölurnar eru í </w:t>
      </w:r>
      <w:r w:rsidR="00F16FDA">
        <w:rPr>
          <w:rFonts w:ascii="Arial" w:hAnsi="Arial" w:cs="Arial"/>
          <w:lang w:val="is-IS"/>
        </w:rPr>
        <w:t>listanum</w:t>
      </w:r>
    </w:p>
    <w:p w:rsidR="00CE6FA6" w:rsidRPr="00CE6FA6" w:rsidRDefault="00CE6FA6" w:rsidP="00CE6FA6">
      <w:pPr>
        <w:pStyle w:val="ListParagraph"/>
        <w:numPr>
          <w:ilvl w:val="0"/>
          <w:numId w:val="1"/>
        </w:numPr>
        <w:rPr>
          <w:rFonts w:ascii="Arial" w:hAnsi="Arial" w:cs="Arial"/>
          <w:lang w:val="is-IS"/>
        </w:rPr>
      </w:pPr>
      <w:r w:rsidRPr="00CE6FA6">
        <w:rPr>
          <w:rFonts w:ascii="Arial" w:hAnsi="Arial" w:cs="Arial"/>
          <w:lang w:val="is-IS"/>
        </w:rPr>
        <w:t>Fjölda talna  milli 300 – 350.</w:t>
      </w:r>
    </w:p>
    <w:p w:rsidR="00CE6FA6" w:rsidRPr="00CE6FA6" w:rsidRDefault="00CE6FA6" w:rsidP="00CE6FA6">
      <w:pPr>
        <w:pStyle w:val="ListParagraph"/>
        <w:numPr>
          <w:ilvl w:val="0"/>
          <w:numId w:val="1"/>
        </w:numPr>
        <w:rPr>
          <w:rFonts w:ascii="Arial" w:hAnsi="Arial" w:cs="Arial"/>
          <w:lang w:val="is-IS"/>
        </w:rPr>
      </w:pPr>
      <w:r w:rsidRPr="00CE6FA6">
        <w:rPr>
          <w:rFonts w:ascii="Arial" w:hAnsi="Arial" w:cs="Arial"/>
          <w:lang w:val="is-IS"/>
        </w:rPr>
        <w:t xml:space="preserve">Sýna </w:t>
      </w:r>
      <w:r w:rsidR="00F16FDA">
        <w:rPr>
          <w:rFonts w:ascii="Arial" w:hAnsi="Arial" w:cs="Arial"/>
          <w:lang w:val="is-IS"/>
        </w:rPr>
        <w:t>allan listann</w:t>
      </w:r>
      <w:r w:rsidRPr="00CE6FA6">
        <w:rPr>
          <w:rFonts w:ascii="Arial" w:hAnsi="Arial" w:cs="Arial"/>
          <w:lang w:val="is-IS"/>
        </w:rPr>
        <w:t xml:space="preserve"> með því að nota for-slaufu</w:t>
      </w:r>
    </w:p>
    <w:p w:rsidR="00CE6FA6" w:rsidRPr="00CE6FA6" w:rsidRDefault="00CE6FA6" w:rsidP="00CE6FA6">
      <w:pPr>
        <w:rPr>
          <w:rFonts w:ascii="Arial" w:hAnsi="Arial" w:cs="Arial"/>
          <w:sz w:val="24"/>
          <w:szCs w:val="24"/>
          <w:lang w:val="is-IS"/>
        </w:rPr>
      </w:pPr>
    </w:p>
    <w:p w:rsidR="00CE6FA6" w:rsidRPr="005107C4" w:rsidRDefault="00CE6FA6">
      <w:pPr>
        <w:rPr>
          <w:rFonts w:ascii="Arial" w:hAnsi="Arial" w:cs="Arial"/>
          <w:color w:val="FF0000"/>
          <w:lang w:val="is-IS"/>
        </w:rPr>
      </w:pPr>
    </w:p>
    <w:sectPr w:rsidR="00CE6FA6" w:rsidRPr="00510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6DA"/>
    <w:multiLevelType w:val="hybridMultilevel"/>
    <w:tmpl w:val="E0663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61D"/>
    <w:multiLevelType w:val="hybridMultilevel"/>
    <w:tmpl w:val="C9B6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95"/>
    <w:rsid w:val="000B5769"/>
    <w:rsid w:val="005107C4"/>
    <w:rsid w:val="00721B14"/>
    <w:rsid w:val="00955895"/>
    <w:rsid w:val="00CE5127"/>
    <w:rsid w:val="00CE6FA6"/>
    <w:rsid w:val="00F1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C18D"/>
  <w15:chartTrackingRefBased/>
  <w15:docId w15:val="{E75B2A61-C4C9-4A6E-B961-7E7270F7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E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81A700E7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2017-01-05T15:28:00Z</dcterms:created>
  <dcterms:modified xsi:type="dcterms:W3CDTF">2017-01-05T15:28:00Z</dcterms:modified>
</cp:coreProperties>
</file>